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08EA7D6C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</w:t>
      </w:r>
      <w:r w:rsidR="00AA4255">
        <w:t>22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 w:rsidRPr="0084708A">
        <w:rPr>
          <w:b/>
          <w:color w:val="FF0000"/>
          <w:sz w:val="24"/>
          <w:szCs w:val="24"/>
        </w:rPr>
        <w:lastRenderedPageBreak/>
        <w:t>O</w:t>
      </w:r>
      <w:r w:rsidR="00E7259F" w:rsidRPr="0084708A">
        <w:rPr>
          <w:b/>
          <w:color w:val="FF0000"/>
          <w:sz w:val="24"/>
          <w:szCs w:val="24"/>
        </w:rPr>
        <w:t xml:space="preserve">pis </w:t>
      </w:r>
      <w:r w:rsidRPr="0084708A">
        <w:rPr>
          <w:b/>
          <w:color w:val="FF0000"/>
          <w:sz w:val="24"/>
          <w:szCs w:val="24"/>
        </w:rPr>
        <w:t>przedmiotu</w:t>
      </w:r>
      <w:r w:rsidR="001E6AFF" w:rsidRPr="0084708A">
        <w:rPr>
          <w:b/>
          <w:color w:val="FF0000"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yperlink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84708A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yperlink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yperlink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yperlink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yperlink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yperlink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297466C2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9A6A10">
              <w:rPr>
                <w:rFonts w:ascii="Garamond" w:hAnsi="Garamond"/>
              </w:rPr>
              <w:t>4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01321B78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6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2AFE8F0E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EC3F50">
              <w:rPr>
                <w:rFonts w:ascii="Garamond" w:hAnsi="Garamond"/>
              </w:rPr>
              <w:t>8</w:t>
            </w:r>
          </w:p>
        </w:tc>
      </w:tr>
      <w:tr w:rsidR="00E87B85" w:rsidRPr="00CA2ECB" w14:paraId="65221903" w14:textId="77777777" w:rsidTr="00A84813">
        <w:tc>
          <w:tcPr>
            <w:tcW w:w="2551" w:type="dxa"/>
          </w:tcPr>
          <w:p w14:paraId="0BC0CC85" w14:textId="7908D669" w:rsidR="00E87B85" w:rsidRDefault="00E87B85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Test Teoria</w:t>
            </w:r>
            <w:r w:rsidR="00BF5B98">
              <w:rPr>
                <w:rFonts w:ascii="Garamond" w:hAnsi="Garamond"/>
                <w:sz w:val="22"/>
                <w:szCs w:val="22"/>
              </w:rPr>
              <w:br/>
              <w:t>Theory Test</w:t>
            </w:r>
          </w:p>
        </w:tc>
        <w:tc>
          <w:tcPr>
            <w:tcW w:w="4082" w:type="dxa"/>
          </w:tcPr>
          <w:p w14:paraId="7E72CC66" w14:textId="09FC8A1C" w:rsidR="00E87B85" w:rsidRDefault="00255BFB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Kolokwium z teorii</w:t>
            </w:r>
            <w:r w:rsidR="00D44939">
              <w:rPr>
                <w:rFonts w:ascii="Garamond" w:hAnsi="Garamond"/>
              </w:rPr>
              <w:t xml:space="preserve"> </w:t>
            </w:r>
            <w:r w:rsidR="001428DF">
              <w:rPr>
                <w:rFonts w:ascii="Garamond" w:hAnsi="Garamond"/>
              </w:rPr>
              <w:t>podczas zajęć</w:t>
            </w:r>
            <w:r w:rsidR="00410CD1">
              <w:rPr>
                <w:rFonts w:ascii="Garamond" w:hAnsi="Garamond"/>
              </w:rPr>
              <w:br/>
              <w:t xml:space="preserve">Theory </w:t>
            </w:r>
            <w:r>
              <w:rPr>
                <w:rFonts w:ascii="Garamond" w:hAnsi="Garamond"/>
              </w:rPr>
              <w:t xml:space="preserve">test </w:t>
            </w:r>
            <w:r w:rsidR="001428DF">
              <w:rPr>
                <w:rFonts w:ascii="Garamond" w:hAnsi="Garamond"/>
              </w:rPr>
              <w:t>during classes</w:t>
            </w:r>
          </w:p>
        </w:tc>
        <w:tc>
          <w:tcPr>
            <w:tcW w:w="993" w:type="dxa"/>
            <w:vAlign w:val="center"/>
          </w:tcPr>
          <w:p w14:paraId="15186D34" w14:textId="785A7EBB" w:rsidR="00E87B85" w:rsidRDefault="00DB731B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– 2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62249841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>Możesz poprawić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08C9A0D0" w:rsidR="0005276A" w:rsidRPr="002738B8" w:rsidRDefault="00BE4859" w:rsidP="002738B8">
      <w:pPr>
        <w:spacing w:before="100"/>
        <w:ind w:left="0"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E5CE1" w14:textId="77777777" w:rsidR="00740A4A" w:rsidRDefault="00740A4A" w:rsidP="004E537E">
      <w:pPr>
        <w:spacing w:before="0"/>
      </w:pPr>
      <w:r>
        <w:separator/>
      </w:r>
    </w:p>
  </w:endnote>
  <w:endnote w:type="continuationSeparator" w:id="0">
    <w:p w14:paraId="34831A38" w14:textId="77777777" w:rsidR="00740A4A" w:rsidRDefault="00740A4A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Footer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B0CB3" w14:textId="77777777" w:rsidR="00740A4A" w:rsidRDefault="00740A4A" w:rsidP="004E537E">
      <w:pPr>
        <w:spacing w:before="0"/>
      </w:pPr>
      <w:r>
        <w:separator/>
      </w:r>
    </w:p>
  </w:footnote>
  <w:footnote w:type="continuationSeparator" w:id="0">
    <w:p w14:paraId="3669525A" w14:textId="77777777" w:rsidR="00740A4A" w:rsidRDefault="00740A4A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40A4A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4708A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12DE5"/>
    <w:rsid w:val="00D13D23"/>
    <w:rsid w:val="00D167FE"/>
    <w:rsid w:val="00D24DC3"/>
    <w:rsid w:val="00D24F51"/>
    <w:rsid w:val="00D25A2D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Heading2">
    <w:name w:val="heading 2"/>
    <w:aliases w:val="cel_nagłówek2"/>
    <w:basedOn w:val="celformatowanie"/>
    <w:next w:val="Normal"/>
    <w:link w:val="Heading2Char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Heading2Char">
    <w:name w:val="Heading 2 Char"/>
    <w:aliases w:val="cel_nagłówek2 Char"/>
    <w:basedOn w:val="DefaultParagraphFont"/>
    <w:link w:val="Heading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4E537E"/>
  </w:style>
  <w:style w:type="paragraph" w:styleId="Footer">
    <w:name w:val="footer"/>
    <w:basedOn w:val="Normal"/>
    <w:link w:val="FooterChar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E537E"/>
  </w:style>
  <w:style w:type="paragraph" w:styleId="NoSpacing">
    <w:name w:val="No Spacing"/>
    <w:link w:val="NoSpacingChar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1D49"/>
    <w:pPr>
      <w:spacing w:before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1D49"/>
  </w:style>
  <w:style w:type="character" w:styleId="FootnoteReference">
    <w:name w:val="footnote reference"/>
    <w:basedOn w:val="DefaultParagraphFont"/>
    <w:uiPriority w:val="99"/>
    <w:semiHidden/>
    <w:unhideWhenUsed/>
    <w:rsid w:val="009E1D49"/>
    <w:rPr>
      <w:vertAlign w:val="superscript"/>
    </w:rPr>
  </w:style>
  <w:style w:type="table" w:styleId="TableGrid">
    <w:name w:val="Table Grid"/>
    <w:basedOn w:val="TableNormal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63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36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369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63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6369"/>
    <w:rPr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E07D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7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C:\DOCUME~1\Jasiu\USTAWI~1\Temp\2009.06.09_formularz_sylabusa.dot</Template>
  <TotalTime>1501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Paulina Stal</cp:lastModifiedBy>
  <cp:revision>175</cp:revision>
  <cp:lastPrinted>2013-09-30T09:07:00Z</cp:lastPrinted>
  <dcterms:created xsi:type="dcterms:W3CDTF">2015-09-26T12:13:00Z</dcterms:created>
  <dcterms:modified xsi:type="dcterms:W3CDTF">2022-11-01T11:45:00Z</dcterms:modified>
</cp:coreProperties>
</file>